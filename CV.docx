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4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52"/>
        <w:gridCol w:w="750"/>
        <w:gridCol w:w="6743"/>
      </w:tblGrid>
      <w:tr w:rsidR="001B2ABD" w14:paraId="3316DA89" w14:textId="77777777" w:rsidTr="009F1551">
        <w:trPr>
          <w:trHeight w:val="4649"/>
        </w:trPr>
        <w:tc>
          <w:tcPr>
            <w:tcW w:w="3752" w:type="dxa"/>
            <w:vAlign w:val="bottom"/>
          </w:tcPr>
          <w:p w14:paraId="4CDB092D" w14:textId="02D18BEF" w:rsidR="001B2ABD" w:rsidRDefault="00DB293A" w:rsidP="004509B6">
            <w:pPr>
              <w:tabs>
                <w:tab w:val="left" w:pos="990"/>
              </w:tabs>
            </w:pPr>
            <w:bookmarkStart w:id="0" w:name="_Hlk133004050"/>
            <w:r w:rsidRPr="00DB293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1F4FD" wp14:editId="33BE5024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-1617980</wp:posOffset>
                  </wp:positionV>
                  <wp:extent cx="2160905" cy="1615440"/>
                  <wp:effectExtent l="0" t="0" r="0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90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0" w:type="dxa"/>
          </w:tcPr>
          <w:p w14:paraId="09FBE7E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743" w:type="dxa"/>
            <w:vAlign w:val="bottom"/>
          </w:tcPr>
          <w:p w14:paraId="2F06CDED" w14:textId="43884FC9" w:rsidR="001B2ABD" w:rsidRDefault="004509B6" w:rsidP="0089670F">
            <w:pPr>
              <w:pStyle w:val="Title"/>
            </w:pPr>
            <w:r>
              <w:t>demi de groot</w:t>
            </w:r>
          </w:p>
        </w:tc>
      </w:tr>
      <w:tr w:rsidR="001B2ABD" w14:paraId="609F91E3" w14:textId="77777777" w:rsidTr="009F1551">
        <w:trPr>
          <w:trHeight w:val="9793"/>
        </w:trPr>
        <w:tc>
          <w:tcPr>
            <w:tcW w:w="3752" w:type="dxa"/>
          </w:tcPr>
          <w:p w14:paraId="1A9CBA5A" w14:textId="1A63C7BC" w:rsidR="00036450" w:rsidRDefault="00030C27" w:rsidP="0048431A">
            <w:pPr>
              <w:pStyle w:val="Heading3"/>
            </w:pPr>
            <w:r>
              <w:lastRenderedPageBreak/>
              <w:t>28-01-2002</w:t>
            </w:r>
          </w:p>
          <w:p w14:paraId="09A5BCB4" w14:textId="77777777" w:rsidR="00036450" w:rsidRDefault="00036450" w:rsidP="00036450"/>
          <w:sdt>
            <w:sdtPr>
              <w:id w:val="-1954003311"/>
              <w:placeholder>
                <w:docPart w:val="D8177DDD9CBA462B88BAA60575A1F64D"/>
              </w:placeholder>
              <w:temporary/>
              <w:showingPlcHdr/>
              <w15:appearance w15:val="hidden"/>
            </w:sdtPr>
            <w:sdtContent>
              <w:p w14:paraId="36450D1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48D167CECA6493C9259142670B3C971"/>
              </w:placeholder>
              <w:temporary/>
              <w:showingPlcHdr/>
              <w15:appearance w15:val="hidden"/>
            </w:sdtPr>
            <w:sdtContent>
              <w:p w14:paraId="12144B6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F9D87A9" w14:textId="793332CB" w:rsidR="004D3011" w:rsidRDefault="0048431A" w:rsidP="004D3011">
            <w:r>
              <w:t>06- 38110358</w:t>
            </w:r>
          </w:p>
          <w:p w14:paraId="05FC5FA2" w14:textId="77777777" w:rsidR="004D3011" w:rsidRDefault="004D3011" w:rsidP="004D3011"/>
          <w:sdt>
            <w:sdtPr>
              <w:id w:val="-240260293"/>
              <w:placeholder>
                <w:docPart w:val="703A2965464843988ADEC1C105C37A44"/>
              </w:placeholder>
              <w:temporary/>
              <w:showingPlcHdr/>
              <w15:appearance w15:val="hidden"/>
            </w:sdtPr>
            <w:sdtContent>
              <w:p w14:paraId="3DED7AD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A8EF574" w14:textId="6E1528F8" w:rsidR="00036450" w:rsidRDefault="00000000" w:rsidP="004D3011">
            <w:hyperlink r:id="rId8" w:history="1">
              <w:r w:rsidR="00030C27" w:rsidRPr="00487493">
                <w:rPr>
                  <w:rStyle w:val="Hyperlink"/>
                </w:rPr>
                <w:t>demirichell@gmail.com</w:t>
              </w:r>
            </w:hyperlink>
          </w:p>
          <w:p w14:paraId="3A9E41A8" w14:textId="626BB346" w:rsidR="00030C27" w:rsidRDefault="00030C27" w:rsidP="004D3011"/>
          <w:p w14:paraId="58C97B44" w14:textId="02D9013E" w:rsidR="00CD684B" w:rsidRDefault="00CD684B" w:rsidP="004D3011">
            <w:r>
              <w:t>ADDRESS</w:t>
            </w:r>
          </w:p>
          <w:p w14:paraId="5A1162B7" w14:textId="10B3B09E" w:rsidR="00CD684B" w:rsidRDefault="00CD684B" w:rsidP="004D3011">
            <w:proofErr w:type="spellStart"/>
            <w:r>
              <w:t>Sophiaweg</w:t>
            </w:r>
            <w:proofErr w:type="spellEnd"/>
            <w:r>
              <w:t xml:space="preserve"> 32 </w:t>
            </w:r>
          </w:p>
          <w:p w14:paraId="588B584A" w14:textId="02055C8B" w:rsidR="00CD684B" w:rsidRPr="00E4381A" w:rsidRDefault="00CD684B" w:rsidP="004D3011">
            <w:pPr>
              <w:rPr>
                <w:rStyle w:val="Hyperlink"/>
              </w:rPr>
            </w:pPr>
            <w:r>
              <w:t xml:space="preserve">6523 NJ NIJMGEN </w:t>
            </w:r>
          </w:p>
          <w:sdt>
            <w:sdtPr>
              <w:id w:val="-1444214663"/>
              <w:placeholder>
                <w:docPart w:val="2B025BD77BD24143AC0FDC582A055F41"/>
              </w:placeholder>
              <w:temporary/>
              <w:showingPlcHdr/>
              <w15:appearance w15:val="hidden"/>
            </w:sdtPr>
            <w:sdtContent>
              <w:p w14:paraId="396B5170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51FF78C" w14:textId="4580A21D" w:rsidR="004D3011" w:rsidRPr="0089670F" w:rsidRDefault="0048431A" w:rsidP="004D3011">
            <w:pPr>
              <w:rPr>
                <w:lang w:val="nl-NL"/>
              </w:rPr>
            </w:pPr>
            <w:r w:rsidRPr="0089670F">
              <w:rPr>
                <w:lang w:val="nl-NL"/>
              </w:rPr>
              <w:t xml:space="preserve">Tekenen </w:t>
            </w:r>
          </w:p>
          <w:p w14:paraId="1668A91A" w14:textId="09247D64" w:rsidR="004D3011" w:rsidRPr="0089670F" w:rsidRDefault="0048431A" w:rsidP="004D3011">
            <w:pPr>
              <w:rPr>
                <w:lang w:val="nl-NL"/>
              </w:rPr>
            </w:pPr>
            <w:r w:rsidRPr="0089670F">
              <w:rPr>
                <w:lang w:val="nl-NL"/>
              </w:rPr>
              <w:t xml:space="preserve">Gitaar spelen </w:t>
            </w:r>
          </w:p>
          <w:p w14:paraId="482C0BDC" w14:textId="59703C41" w:rsidR="004D3011" w:rsidRPr="0089670F" w:rsidRDefault="00947783" w:rsidP="004D3011">
            <w:pPr>
              <w:rPr>
                <w:lang w:val="nl-NL"/>
              </w:rPr>
            </w:pPr>
            <w:r>
              <w:rPr>
                <w:lang w:val="nl-NL"/>
              </w:rPr>
              <w:t xml:space="preserve">Programmeren </w:t>
            </w:r>
          </w:p>
          <w:p w14:paraId="79A8C05E" w14:textId="7704CB69" w:rsidR="0089670F" w:rsidRPr="0089670F" w:rsidRDefault="0089670F" w:rsidP="0089670F">
            <w:pPr>
              <w:pStyle w:val="Heading3"/>
              <w:rPr>
                <w:lang w:val="nl-NL"/>
              </w:rPr>
            </w:pPr>
            <w:r w:rsidRPr="0089670F">
              <w:rPr>
                <w:lang w:val="nl-NL"/>
              </w:rPr>
              <w:t>Skills</w:t>
            </w:r>
          </w:p>
          <w:p w14:paraId="0DFC707C" w14:textId="3459A08F" w:rsidR="0089670F" w:rsidRDefault="0089670F" w:rsidP="0089670F">
            <w:pPr>
              <w:rPr>
                <w:lang w:val="nl-NL"/>
              </w:rPr>
            </w:pPr>
            <w:r w:rsidRPr="0089670F">
              <w:rPr>
                <w:lang w:val="nl-NL"/>
              </w:rPr>
              <w:t>H</w:t>
            </w:r>
            <w:r>
              <w:rPr>
                <w:lang w:val="nl-NL"/>
              </w:rPr>
              <w:t>tml</w:t>
            </w:r>
          </w:p>
          <w:p w14:paraId="08FC135B" w14:textId="6B32259C" w:rsidR="0089670F" w:rsidRPr="0089670F" w:rsidRDefault="009F1551" w:rsidP="0089670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Css</w:t>
            </w:r>
            <w:proofErr w:type="spellEnd"/>
            <w:r w:rsidR="0089670F">
              <w:rPr>
                <w:lang w:val="nl-NL"/>
              </w:rPr>
              <w:t xml:space="preserve"> </w:t>
            </w:r>
          </w:p>
          <w:p w14:paraId="6C08FE7F" w14:textId="2429EDFC" w:rsidR="00DB293A" w:rsidRPr="0089670F" w:rsidRDefault="00DB293A" w:rsidP="004D3011">
            <w:pPr>
              <w:rPr>
                <w:lang w:val="nl-NL"/>
              </w:rPr>
            </w:pPr>
          </w:p>
          <w:p w14:paraId="5CCFC05A" w14:textId="4D89ACE0" w:rsidR="004D3011" w:rsidRPr="0089670F" w:rsidRDefault="004D3011" w:rsidP="004D3011">
            <w:pPr>
              <w:rPr>
                <w:lang w:val="nl-NL"/>
              </w:rPr>
            </w:pPr>
          </w:p>
        </w:tc>
        <w:tc>
          <w:tcPr>
            <w:tcW w:w="750" w:type="dxa"/>
          </w:tcPr>
          <w:p w14:paraId="291316D6" w14:textId="77777777" w:rsidR="001B2ABD" w:rsidRPr="0089670F" w:rsidRDefault="001B2ABD" w:rsidP="000C45FF">
            <w:pPr>
              <w:tabs>
                <w:tab w:val="left" w:pos="990"/>
              </w:tabs>
              <w:rPr>
                <w:lang w:val="nl-NL"/>
              </w:rPr>
            </w:pPr>
          </w:p>
        </w:tc>
        <w:tc>
          <w:tcPr>
            <w:tcW w:w="6743" w:type="dxa"/>
          </w:tcPr>
          <w:sdt>
            <w:sdtPr>
              <w:id w:val="1049110328"/>
              <w:placeholder>
                <w:docPart w:val="9474D448E6E24EACB97BA53C667FB687"/>
              </w:placeholder>
              <w:temporary/>
              <w:showingPlcHdr/>
              <w15:appearance w15:val="hidden"/>
            </w:sdtPr>
            <w:sdtContent>
              <w:p w14:paraId="5C5FD6E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8768FAF" w14:textId="77777777" w:rsidR="00947783" w:rsidRDefault="00947783" w:rsidP="00947783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Roc</w:t>
            </w:r>
            <w:proofErr w:type="spellEnd"/>
            <w:r>
              <w:rPr>
                <w:b/>
                <w:bCs/>
                <w:lang w:val="nl-NL"/>
              </w:rPr>
              <w:t xml:space="preserve"> </w:t>
            </w:r>
            <w:proofErr w:type="spellStart"/>
            <w:r>
              <w:rPr>
                <w:b/>
                <w:bCs/>
                <w:lang w:val="nl-NL"/>
              </w:rPr>
              <w:t>nijmegen</w:t>
            </w:r>
            <w:proofErr w:type="spellEnd"/>
            <w:r>
              <w:rPr>
                <w:b/>
                <w:bCs/>
                <w:lang w:val="nl-NL"/>
              </w:rPr>
              <w:t xml:space="preserve"> </w:t>
            </w:r>
          </w:p>
          <w:p w14:paraId="0772FBDA" w14:textId="77777777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>2022-heden</w:t>
            </w:r>
          </w:p>
          <w:p w14:paraId="6134946A" w14:textId="77777777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 xml:space="preserve">Software </w:t>
            </w:r>
            <w:proofErr w:type="spellStart"/>
            <w:r>
              <w:rPr>
                <w:lang w:val="nl-NL"/>
              </w:rPr>
              <w:t>developer</w:t>
            </w:r>
            <w:proofErr w:type="spellEnd"/>
            <w:r>
              <w:rPr>
                <w:lang w:val="nl-NL"/>
              </w:rPr>
              <w:t xml:space="preserve"> niveau 4 </w:t>
            </w:r>
          </w:p>
          <w:p w14:paraId="3BBD59BD" w14:textId="77777777" w:rsidR="00947783" w:rsidRPr="00947783" w:rsidRDefault="00947783" w:rsidP="00B359E4">
            <w:pPr>
              <w:pStyle w:val="Heading4"/>
              <w:rPr>
                <w:lang w:val="nl-NL"/>
              </w:rPr>
            </w:pPr>
          </w:p>
          <w:p w14:paraId="5DE8F2D1" w14:textId="77777777" w:rsidR="00947783" w:rsidRDefault="00947783" w:rsidP="00947783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Roc</w:t>
            </w:r>
            <w:proofErr w:type="spellEnd"/>
            <w:r>
              <w:rPr>
                <w:b/>
                <w:bCs/>
                <w:lang w:val="nl-NL"/>
              </w:rPr>
              <w:t xml:space="preserve"> van </w:t>
            </w:r>
            <w:proofErr w:type="spellStart"/>
            <w:r>
              <w:rPr>
                <w:b/>
                <w:bCs/>
                <w:lang w:val="nl-NL"/>
              </w:rPr>
              <w:t>twente</w:t>
            </w:r>
            <w:proofErr w:type="spellEnd"/>
            <w:r>
              <w:rPr>
                <w:b/>
                <w:bCs/>
                <w:lang w:val="nl-NL"/>
              </w:rPr>
              <w:t xml:space="preserve"> </w:t>
            </w:r>
          </w:p>
          <w:p w14:paraId="4CB82BF1" w14:textId="77777777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>2021-2022</w:t>
            </w:r>
          </w:p>
          <w:p w14:paraId="507AAB98" w14:textId="77777777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 xml:space="preserve">Verkoop specialist niveau 3 </w:t>
            </w:r>
            <w:proofErr w:type="gramStart"/>
            <w:r>
              <w:rPr>
                <w:lang w:val="nl-NL"/>
              </w:rPr>
              <w:t>( versneld</w:t>
            </w:r>
            <w:proofErr w:type="gramEnd"/>
            <w:r>
              <w:rPr>
                <w:lang w:val="nl-NL"/>
              </w:rPr>
              <w:t xml:space="preserve"> )</w:t>
            </w:r>
          </w:p>
          <w:p w14:paraId="0D15C767" w14:textId="699BD067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>(</w:t>
            </w:r>
            <w:proofErr w:type="gramStart"/>
            <w:r>
              <w:rPr>
                <w:lang w:val="nl-NL"/>
              </w:rPr>
              <w:t>diploma</w:t>
            </w:r>
            <w:proofErr w:type="gramEnd"/>
            <w:r>
              <w:rPr>
                <w:lang w:val="nl-NL"/>
              </w:rPr>
              <w:t xml:space="preserve"> behaald)</w:t>
            </w:r>
          </w:p>
          <w:p w14:paraId="1996E10D" w14:textId="77777777" w:rsidR="00947783" w:rsidRDefault="00947783" w:rsidP="00947783">
            <w:pPr>
              <w:rPr>
                <w:lang w:val="nl-NL"/>
              </w:rPr>
            </w:pPr>
          </w:p>
          <w:p w14:paraId="03E72378" w14:textId="77777777" w:rsidR="00947783" w:rsidRPr="004509B6" w:rsidRDefault="00947783" w:rsidP="00947783">
            <w:pPr>
              <w:pStyle w:val="Heading4"/>
              <w:rPr>
                <w:lang w:val="nl-NL"/>
              </w:rPr>
            </w:pPr>
            <w:proofErr w:type="spellStart"/>
            <w:r w:rsidRPr="004509B6">
              <w:rPr>
                <w:lang w:val="nl-NL"/>
              </w:rPr>
              <w:t>Roc</w:t>
            </w:r>
            <w:proofErr w:type="spellEnd"/>
            <w:r w:rsidRPr="004509B6">
              <w:rPr>
                <w:lang w:val="nl-NL"/>
              </w:rPr>
              <w:t xml:space="preserve"> van Twente</w:t>
            </w:r>
          </w:p>
          <w:p w14:paraId="55485CA1" w14:textId="77777777" w:rsidR="00947783" w:rsidRPr="004509B6" w:rsidRDefault="00947783" w:rsidP="00947783">
            <w:pPr>
              <w:pStyle w:val="Date"/>
              <w:rPr>
                <w:lang w:val="nl-NL"/>
              </w:rPr>
            </w:pPr>
            <w:r w:rsidRPr="004509B6">
              <w:rPr>
                <w:lang w:val="nl-NL"/>
              </w:rPr>
              <w:t>2020 - 2021</w:t>
            </w:r>
          </w:p>
          <w:p w14:paraId="54166281" w14:textId="77777777" w:rsidR="00947783" w:rsidRDefault="00947783" w:rsidP="00947783">
            <w:pPr>
              <w:rPr>
                <w:lang w:val="nl-NL"/>
              </w:rPr>
            </w:pPr>
            <w:proofErr w:type="spellStart"/>
            <w:r w:rsidRPr="004509B6">
              <w:rPr>
                <w:lang w:val="nl-NL"/>
              </w:rPr>
              <w:t>Administrative</w:t>
            </w:r>
            <w:proofErr w:type="spellEnd"/>
            <w:r w:rsidRPr="004509B6">
              <w:rPr>
                <w:lang w:val="nl-NL"/>
              </w:rPr>
              <w:t xml:space="preserve"> </w:t>
            </w:r>
            <w:proofErr w:type="spellStart"/>
            <w:r w:rsidRPr="004509B6">
              <w:rPr>
                <w:lang w:val="nl-NL"/>
              </w:rPr>
              <w:t>mederwerker</w:t>
            </w:r>
            <w:proofErr w:type="spellEnd"/>
            <w:r w:rsidRPr="004509B6">
              <w:rPr>
                <w:lang w:val="nl-NL"/>
              </w:rPr>
              <w:t xml:space="preserve">   </w:t>
            </w:r>
            <w:r>
              <w:rPr>
                <w:lang w:val="nl-NL"/>
              </w:rPr>
              <w:t xml:space="preserve">niveau 2 </w:t>
            </w:r>
            <w:proofErr w:type="gramStart"/>
            <w:r>
              <w:rPr>
                <w:lang w:val="nl-NL"/>
              </w:rPr>
              <w:t>( versneld</w:t>
            </w:r>
            <w:proofErr w:type="gramEnd"/>
            <w:r>
              <w:rPr>
                <w:lang w:val="nl-NL"/>
              </w:rPr>
              <w:t xml:space="preserve"> )</w:t>
            </w:r>
          </w:p>
          <w:p w14:paraId="79CDDCC8" w14:textId="77777777" w:rsidR="00947783" w:rsidRDefault="00947783" w:rsidP="00947783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>( diploma</w:t>
            </w:r>
            <w:proofErr w:type="gramEnd"/>
            <w:r>
              <w:rPr>
                <w:lang w:val="nl-NL"/>
              </w:rPr>
              <w:t xml:space="preserve"> behaald )</w:t>
            </w:r>
          </w:p>
          <w:p w14:paraId="2D257262" w14:textId="77777777" w:rsidR="00947783" w:rsidRPr="00947783" w:rsidRDefault="00947783" w:rsidP="00B359E4">
            <w:pPr>
              <w:pStyle w:val="Heading4"/>
              <w:rPr>
                <w:lang w:val="nl-NL"/>
              </w:rPr>
            </w:pPr>
          </w:p>
          <w:p w14:paraId="63C50B00" w14:textId="10A1E44F" w:rsidR="00036450" w:rsidRPr="00036450" w:rsidRDefault="004509B6" w:rsidP="00B359E4">
            <w:pPr>
              <w:pStyle w:val="Heading4"/>
            </w:pPr>
            <w:proofErr w:type="spellStart"/>
            <w:r>
              <w:t>Aoc</w:t>
            </w:r>
            <w:proofErr w:type="spellEnd"/>
            <w:r>
              <w:t xml:space="preserve"> Oost Almelo </w:t>
            </w:r>
          </w:p>
          <w:p w14:paraId="5F1E3105" w14:textId="2508008B" w:rsidR="004D3011" w:rsidRDefault="004509B6" w:rsidP="004509B6">
            <w:pPr>
              <w:pStyle w:val="Date"/>
            </w:pPr>
            <w:r>
              <w:t>2014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 xml:space="preserve">2018 </w:t>
            </w:r>
          </w:p>
          <w:p w14:paraId="244B7977" w14:textId="184A3FA5" w:rsidR="00036450" w:rsidRDefault="005C797C" w:rsidP="00036450">
            <w:proofErr w:type="gramStart"/>
            <w:r>
              <w:t>( diploma</w:t>
            </w:r>
            <w:proofErr w:type="gramEnd"/>
            <w:r>
              <w:t xml:space="preserve"> behaald)</w:t>
            </w:r>
          </w:p>
          <w:p w14:paraId="62789410" w14:textId="77777777" w:rsidR="0048431A" w:rsidRPr="004509B6" w:rsidRDefault="0048431A" w:rsidP="00036450">
            <w:pPr>
              <w:rPr>
                <w:lang w:val="nl-NL"/>
              </w:rPr>
            </w:pPr>
          </w:p>
          <w:sdt>
            <w:sdtPr>
              <w:id w:val="1001553383"/>
              <w:placeholder>
                <w:docPart w:val="966DC9174DBD4552BB2DC3673B84246A"/>
              </w:placeholder>
              <w:temporary/>
              <w:showingPlcHdr/>
              <w15:appearance w15:val="hidden"/>
            </w:sdtPr>
            <w:sdtContent>
              <w:p w14:paraId="00E3DF8D" w14:textId="77777777" w:rsidR="00036450" w:rsidRPr="00030C27" w:rsidRDefault="00036450" w:rsidP="00036450">
                <w:pPr>
                  <w:pStyle w:val="Heading2"/>
                  <w:rPr>
                    <w:lang w:val="nl-NL"/>
                  </w:rPr>
                </w:pPr>
                <w:r w:rsidRPr="00030C27">
                  <w:rPr>
                    <w:lang w:val="nl-NL"/>
                  </w:rPr>
                  <w:t>WORK EXPERIENCE</w:t>
                </w:r>
              </w:p>
            </w:sdtContent>
          </w:sdt>
          <w:p w14:paraId="2BF6BD61" w14:textId="77777777" w:rsidR="00947783" w:rsidRDefault="00947783" w:rsidP="00947783">
            <w:pPr>
              <w:pStyle w:val="Heading4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Coop</w:t>
            </w:r>
            <w:proofErr w:type="spellEnd"/>
            <w:r>
              <w:rPr>
                <w:lang w:val="nl-NL"/>
              </w:rPr>
              <w:t xml:space="preserve"> verkoop medewerker </w:t>
            </w:r>
          </w:p>
          <w:p w14:paraId="33CBEFC1" w14:textId="7A42021C" w:rsidR="00947783" w:rsidRDefault="00947783" w:rsidP="00947783">
            <w:pPr>
              <w:rPr>
                <w:lang w:val="nl-NL"/>
              </w:rPr>
            </w:pPr>
            <w:r>
              <w:rPr>
                <w:lang w:val="nl-NL"/>
              </w:rPr>
              <w:t>2023-heden</w:t>
            </w:r>
          </w:p>
          <w:p w14:paraId="5157ED93" w14:textId="77777777" w:rsidR="00947783" w:rsidRDefault="00947783" w:rsidP="00947783">
            <w:pPr>
              <w:rPr>
                <w:lang w:val="nl-NL"/>
              </w:rPr>
            </w:pPr>
          </w:p>
          <w:p w14:paraId="0CBB08E4" w14:textId="77777777" w:rsidR="00947783" w:rsidRPr="00030C27" w:rsidRDefault="00947783" w:rsidP="00947783">
            <w:pPr>
              <w:pStyle w:val="Heading4"/>
              <w:rPr>
                <w:bCs/>
                <w:lang w:val="nl-NL"/>
              </w:rPr>
            </w:pPr>
            <w:proofErr w:type="gramStart"/>
            <w:r w:rsidRPr="00030C27">
              <w:rPr>
                <w:lang w:val="nl-NL"/>
              </w:rPr>
              <w:t>Aldi  verkoop</w:t>
            </w:r>
            <w:proofErr w:type="gramEnd"/>
            <w:r w:rsidRPr="00030C27">
              <w:rPr>
                <w:lang w:val="nl-NL"/>
              </w:rPr>
              <w:t xml:space="preserve"> medewerker </w:t>
            </w:r>
          </w:p>
          <w:p w14:paraId="7E50BBCF" w14:textId="6427C034" w:rsidR="00947783" w:rsidRDefault="00947783" w:rsidP="00947783">
            <w:pPr>
              <w:pStyle w:val="Date"/>
            </w:pPr>
            <w:r>
              <w:t>2021</w:t>
            </w:r>
            <w:r w:rsidRPr="004D3011">
              <w:t>–</w:t>
            </w:r>
            <w:r>
              <w:t>2022</w:t>
            </w:r>
          </w:p>
          <w:p w14:paraId="6405767C" w14:textId="77777777" w:rsidR="00947783" w:rsidRPr="00947783" w:rsidRDefault="00947783" w:rsidP="00947783"/>
          <w:p w14:paraId="539D4FC0" w14:textId="00D68176" w:rsidR="00947783" w:rsidRPr="00030C27" w:rsidRDefault="00947783" w:rsidP="00947783">
            <w:pPr>
              <w:pStyle w:val="Heading4"/>
              <w:rPr>
                <w:bCs/>
                <w:lang w:val="nl-NL"/>
              </w:rPr>
            </w:pPr>
            <w:proofErr w:type="spellStart"/>
            <w:r w:rsidRPr="00030C27">
              <w:rPr>
                <w:lang w:val="nl-NL"/>
              </w:rPr>
              <w:t>Rwb</w:t>
            </w:r>
            <w:proofErr w:type="spellEnd"/>
            <w:r w:rsidRPr="00030C27">
              <w:rPr>
                <w:lang w:val="nl-NL"/>
              </w:rPr>
              <w:t xml:space="preserve"> </w:t>
            </w:r>
            <w:proofErr w:type="gramStart"/>
            <w:r w:rsidRPr="00030C27">
              <w:rPr>
                <w:lang w:val="nl-NL"/>
              </w:rPr>
              <w:t>waterservice  adminis</w:t>
            </w:r>
            <w:r>
              <w:rPr>
                <w:lang w:val="nl-NL"/>
              </w:rPr>
              <w:t>tratief</w:t>
            </w:r>
            <w:proofErr w:type="gramEnd"/>
            <w:r w:rsidRPr="00030C27">
              <w:rPr>
                <w:lang w:val="nl-NL"/>
              </w:rPr>
              <w:t xml:space="preserve"> medewerker  </w:t>
            </w:r>
          </w:p>
          <w:p w14:paraId="550962FF" w14:textId="77777777" w:rsidR="00947783" w:rsidRPr="00030C27" w:rsidRDefault="00947783" w:rsidP="00947783">
            <w:pPr>
              <w:pStyle w:val="Date"/>
              <w:rPr>
                <w:lang w:val="nl-NL"/>
              </w:rPr>
            </w:pPr>
            <w:r w:rsidRPr="00030C27">
              <w:rPr>
                <w:lang w:val="nl-NL"/>
              </w:rPr>
              <w:t>2020–2021</w:t>
            </w:r>
          </w:p>
          <w:p w14:paraId="1290AF2F" w14:textId="77777777" w:rsidR="00947783" w:rsidRPr="00947783" w:rsidRDefault="00947783" w:rsidP="00947783">
            <w:pPr>
              <w:rPr>
                <w:lang w:val="nl-NL"/>
              </w:rPr>
            </w:pPr>
          </w:p>
          <w:p w14:paraId="4103D7EC" w14:textId="4C447D33" w:rsidR="00036450" w:rsidRPr="0048431A" w:rsidRDefault="0048431A" w:rsidP="00B359E4">
            <w:pPr>
              <w:pStyle w:val="Heading4"/>
              <w:rPr>
                <w:bCs/>
                <w:lang w:val="nl-NL"/>
              </w:rPr>
            </w:pPr>
            <w:r w:rsidRPr="0048431A">
              <w:rPr>
                <w:lang w:val="nl-NL"/>
              </w:rPr>
              <w:t>Kruitvat vulploeg</w:t>
            </w:r>
          </w:p>
          <w:p w14:paraId="4B7F5F50" w14:textId="76BE370A" w:rsidR="00036450" w:rsidRPr="0048431A" w:rsidRDefault="0048431A" w:rsidP="00B359E4">
            <w:pPr>
              <w:pStyle w:val="Date"/>
              <w:rPr>
                <w:lang w:val="nl-NL"/>
              </w:rPr>
            </w:pPr>
            <w:r w:rsidRPr="0048431A">
              <w:rPr>
                <w:lang w:val="nl-NL"/>
              </w:rPr>
              <w:t>2017</w:t>
            </w:r>
            <w:r w:rsidR="00036450" w:rsidRPr="0048431A">
              <w:rPr>
                <w:lang w:val="nl-NL"/>
              </w:rPr>
              <w:t>–</w:t>
            </w:r>
            <w:r w:rsidRPr="0048431A">
              <w:rPr>
                <w:lang w:val="nl-NL"/>
              </w:rPr>
              <w:t>2018</w:t>
            </w:r>
          </w:p>
          <w:p w14:paraId="53EA06EB" w14:textId="0D71A1A9" w:rsidR="004D3011" w:rsidRPr="0048431A" w:rsidRDefault="00036450" w:rsidP="00036450">
            <w:pPr>
              <w:rPr>
                <w:lang w:val="nl-NL"/>
              </w:rPr>
            </w:pPr>
            <w:r w:rsidRPr="0048431A">
              <w:rPr>
                <w:lang w:val="nl-NL"/>
              </w:rPr>
              <w:t xml:space="preserve"> </w:t>
            </w:r>
          </w:p>
          <w:p w14:paraId="099E1F8C" w14:textId="77777777" w:rsidR="004D3011" w:rsidRPr="00030C27" w:rsidRDefault="004D3011" w:rsidP="00036450">
            <w:pPr>
              <w:rPr>
                <w:lang w:val="nl-NL"/>
              </w:rPr>
            </w:pPr>
          </w:p>
          <w:p w14:paraId="53AA338B" w14:textId="77777777" w:rsidR="0089670F" w:rsidRPr="0089670F" w:rsidRDefault="0089670F" w:rsidP="0089670F"/>
          <w:p w14:paraId="41FC01E9" w14:textId="5C9ABAF5" w:rsidR="004D3011" w:rsidRDefault="004D3011" w:rsidP="00036450"/>
          <w:p w14:paraId="3DCD70DD" w14:textId="0A86C016" w:rsidR="0048431A" w:rsidRDefault="0048431A" w:rsidP="0048431A">
            <w:pPr>
              <w:pStyle w:val="ListParagraph"/>
            </w:pPr>
          </w:p>
          <w:p w14:paraId="499370E6" w14:textId="77777777" w:rsidR="0048431A" w:rsidRDefault="0048431A" w:rsidP="0048431A"/>
          <w:p w14:paraId="2EF74F07" w14:textId="2B49CEE8" w:rsidR="0048431A" w:rsidRPr="0048431A" w:rsidRDefault="0048431A" w:rsidP="0048431A"/>
        </w:tc>
      </w:tr>
      <w:bookmarkEnd w:id="0"/>
    </w:tbl>
    <w:p w14:paraId="64ACA334" w14:textId="6268236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6951" w14:textId="77777777" w:rsidR="00FA16FE" w:rsidRDefault="00FA16FE" w:rsidP="000C45FF">
      <w:r>
        <w:separator/>
      </w:r>
    </w:p>
  </w:endnote>
  <w:endnote w:type="continuationSeparator" w:id="0">
    <w:p w14:paraId="3FDCBE10" w14:textId="77777777" w:rsidR="00FA16FE" w:rsidRDefault="00FA16F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6A2C" w14:textId="77777777" w:rsidR="00FA16FE" w:rsidRDefault="00FA16FE" w:rsidP="000C45FF">
      <w:r>
        <w:separator/>
      </w:r>
    </w:p>
  </w:footnote>
  <w:footnote w:type="continuationSeparator" w:id="0">
    <w:p w14:paraId="1767EA14" w14:textId="77777777" w:rsidR="00FA16FE" w:rsidRDefault="00FA16F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2263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9C5EFF" wp14:editId="1EF52D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13D61"/>
    <w:multiLevelType w:val="hybridMultilevel"/>
    <w:tmpl w:val="082A8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49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B6"/>
    <w:rsid w:val="00030C2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02A8"/>
    <w:rsid w:val="003910D8"/>
    <w:rsid w:val="003A6B7D"/>
    <w:rsid w:val="003B06CA"/>
    <w:rsid w:val="004071FC"/>
    <w:rsid w:val="00445947"/>
    <w:rsid w:val="004509B6"/>
    <w:rsid w:val="004813B3"/>
    <w:rsid w:val="0048431A"/>
    <w:rsid w:val="00496591"/>
    <w:rsid w:val="004C63E4"/>
    <w:rsid w:val="004D3011"/>
    <w:rsid w:val="005262AC"/>
    <w:rsid w:val="005C797C"/>
    <w:rsid w:val="005E39D5"/>
    <w:rsid w:val="00600670"/>
    <w:rsid w:val="0062123A"/>
    <w:rsid w:val="00646E75"/>
    <w:rsid w:val="00674DF9"/>
    <w:rsid w:val="006771D0"/>
    <w:rsid w:val="00686247"/>
    <w:rsid w:val="00715FCB"/>
    <w:rsid w:val="00743101"/>
    <w:rsid w:val="007550BB"/>
    <w:rsid w:val="00764C9F"/>
    <w:rsid w:val="007775E1"/>
    <w:rsid w:val="007867A0"/>
    <w:rsid w:val="007927F5"/>
    <w:rsid w:val="00802CA0"/>
    <w:rsid w:val="00895AB8"/>
    <w:rsid w:val="0089670F"/>
    <w:rsid w:val="009260CD"/>
    <w:rsid w:val="0093565F"/>
    <w:rsid w:val="00940A66"/>
    <w:rsid w:val="00947783"/>
    <w:rsid w:val="00952C25"/>
    <w:rsid w:val="009746FE"/>
    <w:rsid w:val="009F1551"/>
    <w:rsid w:val="00A2118D"/>
    <w:rsid w:val="00AD0A50"/>
    <w:rsid w:val="00AD76E2"/>
    <w:rsid w:val="00B20152"/>
    <w:rsid w:val="00B310F8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402B"/>
    <w:rsid w:val="00CD684B"/>
    <w:rsid w:val="00D13EFB"/>
    <w:rsid w:val="00D2522B"/>
    <w:rsid w:val="00D422DE"/>
    <w:rsid w:val="00D5459D"/>
    <w:rsid w:val="00D55F1D"/>
    <w:rsid w:val="00DA1F4D"/>
    <w:rsid w:val="00DB0948"/>
    <w:rsid w:val="00DB293A"/>
    <w:rsid w:val="00DD172A"/>
    <w:rsid w:val="00E11983"/>
    <w:rsid w:val="00E25A26"/>
    <w:rsid w:val="00E4174A"/>
    <w:rsid w:val="00E4381A"/>
    <w:rsid w:val="00E55D74"/>
    <w:rsid w:val="00F60274"/>
    <w:rsid w:val="00F77FB9"/>
    <w:rsid w:val="00FA16F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0BEE0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8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irichel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ii\AppData\Local\Microsoft\Office\16.0\DTS\en-US%7bB32E3AB8-F0F4-414C-BD24-CF24CF7F449D%7d\%7bC881B55A-9B15-46CF-AE4B-61A0D0F7D28D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177DDD9CBA462B88BAA60575A1F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94DD8-1A11-4BAF-8857-3566E88CEB5C}"/>
      </w:docPartPr>
      <w:docPartBody>
        <w:p w:rsidR="009C69B9" w:rsidRDefault="00000000">
          <w:pPr>
            <w:pStyle w:val="D8177DDD9CBA462B88BAA60575A1F64D"/>
          </w:pPr>
          <w:r w:rsidRPr="00CB0055">
            <w:t>Contact</w:t>
          </w:r>
        </w:p>
      </w:docPartBody>
    </w:docPart>
    <w:docPart>
      <w:docPartPr>
        <w:name w:val="748D167CECA6493C9259142670B3C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007E9-6A13-4B36-ABD3-3F3715872D22}"/>
      </w:docPartPr>
      <w:docPartBody>
        <w:p w:rsidR="009C69B9" w:rsidRDefault="00000000">
          <w:pPr>
            <w:pStyle w:val="748D167CECA6493C9259142670B3C971"/>
          </w:pPr>
          <w:r w:rsidRPr="004D3011">
            <w:t>PHONE:</w:t>
          </w:r>
        </w:p>
      </w:docPartBody>
    </w:docPart>
    <w:docPart>
      <w:docPartPr>
        <w:name w:val="703A2965464843988ADEC1C105C3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6BC4B-C989-4B42-AEC8-E226377366F3}"/>
      </w:docPartPr>
      <w:docPartBody>
        <w:p w:rsidR="009C69B9" w:rsidRDefault="00000000">
          <w:pPr>
            <w:pStyle w:val="703A2965464843988ADEC1C105C37A44"/>
          </w:pPr>
          <w:r w:rsidRPr="004D3011">
            <w:t>EMAIL:</w:t>
          </w:r>
        </w:p>
      </w:docPartBody>
    </w:docPart>
    <w:docPart>
      <w:docPartPr>
        <w:name w:val="2B025BD77BD24143AC0FDC582A055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2C82-6FAA-40B1-9887-8916773C0321}"/>
      </w:docPartPr>
      <w:docPartBody>
        <w:p w:rsidR="009C69B9" w:rsidRDefault="00000000">
          <w:pPr>
            <w:pStyle w:val="2B025BD77BD24143AC0FDC582A055F41"/>
          </w:pPr>
          <w:r w:rsidRPr="00CB0055">
            <w:t>Hobbies</w:t>
          </w:r>
        </w:p>
      </w:docPartBody>
    </w:docPart>
    <w:docPart>
      <w:docPartPr>
        <w:name w:val="9474D448E6E24EACB97BA53C667FB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F1F61-9769-4AA2-97DF-1B9F52835302}"/>
      </w:docPartPr>
      <w:docPartBody>
        <w:p w:rsidR="009C69B9" w:rsidRDefault="00000000">
          <w:pPr>
            <w:pStyle w:val="9474D448E6E24EACB97BA53C667FB687"/>
          </w:pPr>
          <w:r w:rsidRPr="00036450">
            <w:t>EDUCATION</w:t>
          </w:r>
        </w:p>
      </w:docPartBody>
    </w:docPart>
    <w:docPart>
      <w:docPartPr>
        <w:name w:val="966DC9174DBD4552BB2DC3673B842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74FBF-5BD4-4702-9299-FB7B246BECCD}"/>
      </w:docPartPr>
      <w:docPartBody>
        <w:p w:rsidR="009C69B9" w:rsidRDefault="00000000">
          <w:pPr>
            <w:pStyle w:val="966DC9174DBD4552BB2DC3673B84246A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B"/>
    <w:rsid w:val="00391495"/>
    <w:rsid w:val="00524A3B"/>
    <w:rsid w:val="00740E90"/>
    <w:rsid w:val="00840FF3"/>
    <w:rsid w:val="009C69B9"/>
    <w:rsid w:val="00C51853"/>
    <w:rsid w:val="00D16351"/>
    <w:rsid w:val="00D61F8C"/>
    <w:rsid w:val="00D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177DDD9CBA462B88BAA60575A1F64D">
    <w:name w:val="D8177DDD9CBA462B88BAA60575A1F64D"/>
  </w:style>
  <w:style w:type="paragraph" w:customStyle="1" w:styleId="748D167CECA6493C9259142670B3C971">
    <w:name w:val="748D167CECA6493C9259142670B3C971"/>
  </w:style>
  <w:style w:type="paragraph" w:customStyle="1" w:styleId="703A2965464843988ADEC1C105C37A44">
    <w:name w:val="703A2965464843988ADEC1C105C37A4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B025BD77BD24143AC0FDC582A055F41">
    <w:name w:val="2B025BD77BD24143AC0FDC582A055F41"/>
  </w:style>
  <w:style w:type="paragraph" w:customStyle="1" w:styleId="9474D448E6E24EACB97BA53C667FB687">
    <w:name w:val="9474D448E6E24EACB97BA53C667FB687"/>
  </w:style>
  <w:style w:type="paragraph" w:customStyle="1" w:styleId="966DC9174DBD4552BB2DC3673B84246A">
    <w:name w:val="966DC9174DBD4552BB2DC3673B84246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{C881B55A-9B15-46CF-AE4B-61A0D0F7D28D}tf00546271_win32.dotx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2023-03-29T10:27:00Z</dcterms:created>
  <dcterms:modified xsi:type="dcterms:W3CDTF">2023-04-21T19:15:00Z</dcterms:modified>
</cp:coreProperties>
</file>